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FD5" w:rsidRPr="00FF3DF5" w:rsidRDefault="008A2FD5" w:rsidP="00FF3DF5">
      <w:pPr>
        <w:rPr>
          <w:b/>
          <w:sz w:val="48"/>
        </w:rPr>
      </w:pPr>
      <w:r w:rsidRPr="00FF3DF5">
        <w:rPr>
          <w:b/>
          <w:sz w:val="48"/>
        </w:rPr>
        <w:t>Usability Requirements</w:t>
      </w:r>
      <w:r w:rsidR="00FF3DF5" w:rsidRPr="00FF3DF5">
        <w:rPr>
          <w:b/>
          <w:sz w:val="48"/>
        </w:rPr>
        <w:t xml:space="preserve"> Document</w:t>
      </w:r>
    </w:p>
    <w:p w:rsidR="008A2FD5" w:rsidRDefault="00FF3DF5" w:rsidP="00FF3DF5">
      <w:r w:rsidRPr="00FF3DF5">
        <w:t>C</w:t>
      </w:r>
      <w:r w:rsidR="008A2FD5" w:rsidRPr="00FF3DF5">
        <w:t>onforms to Common Industry Specifications for Usability - Requirements v0.88</w:t>
      </w:r>
    </w:p>
    <w:p w:rsidR="003D207D" w:rsidRDefault="003D207D" w:rsidP="00FF3DF5"/>
    <w:p w:rsidR="003D207D" w:rsidRDefault="003D207D" w:rsidP="00FF3DF5"/>
    <w:p w:rsidR="003D207D" w:rsidRDefault="003D207D" w:rsidP="00FF3DF5"/>
    <w:p w:rsidR="003D207D" w:rsidRDefault="003D207D" w:rsidP="00FF3DF5">
      <w:r>
        <w:t>[Text in square parenthesis should be replaced or deleted</w:t>
      </w:r>
      <w:r w:rsidR="00D057A9">
        <w:t>, including this</w:t>
      </w:r>
      <w:bookmarkStart w:id="0" w:name="_GoBack"/>
      <w:bookmarkEnd w:id="0"/>
      <w:r>
        <w:t>.]</w:t>
      </w:r>
    </w:p>
    <w:p w:rsidR="003D207D" w:rsidRDefault="003D207D" w:rsidP="00FF3DF5"/>
    <w:p w:rsidR="003D207D" w:rsidRDefault="003D207D" w:rsidP="00FF3DF5"/>
    <w:p w:rsidR="00FF3DF5" w:rsidRPr="00FF3DF5" w:rsidRDefault="00FF3DF5" w:rsidP="00FF3DF5"/>
    <w:p w:rsidR="008A2FD5" w:rsidRPr="00FF3DF5" w:rsidRDefault="008A2FD5" w:rsidP="00FF3DF5">
      <w:pPr>
        <w:tabs>
          <w:tab w:val="left" w:pos="1980"/>
        </w:tabs>
        <w:ind w:left="1980" w:hanging="1980"/>
      </w:pPr>
      <w:r w:rsidRPr="00FF3DF5">
        <w:rPr>
          <w:b/>
        </w:rPr>
        <w:t>Project Title:</w:t>
      </w:r>
      <w:r w:rsidRPr="00FF3DF5">
        <w:tab/>
        <w:t>[The name of the product and version]</w:t>
      </w:r>
    </w:p>
    <w:p w:rsidR="008A2FD5" w:rsidRPr="00FF3DF5" w:rsidRDefault="008A2FD5" w:rsidP="00FF3DF5">
      <w:pPr>
        <w:tabs>
          <w:tab w:val="left" w:pos="1980"/>
        </w:tabs>
        <w:ind w:left="1980" w:hanging="1980"/>
      </w:pPr>
      <w:r w:rsidRPr="00FF3DF5">
        <w:rPr>
          <w:b/>
        </w:rPr>
        <w:t>Date:</w:t>
      </w:r>
      <w:r w:rsidRPr="00FF3DF5">
        <w:tab/>
        <w:t>[The date the requirements were prepared.]</w:t>
      </w:r>
    </w:p>
    <w:p w:rsidR="008A2FD5" w:rsidRPr="00FF3DF5" w:rsidRDefault="008A2FD5" w:rsidP="00FF3DF5">
      <w:pPr>
        <w:tabs>
          <w:tab w:val="left" w:pos="1980"/>
        </w:tabs>
        <w:ind w:left="1980" w:hanging="1980"/>
      </w:pPr>
      <w:r w:rsidRPr="00FF3DF5">
        <w:rPr>
          <w:b/>
        </w:rPr>
        <w:t>Company:</w:t>
      </w:r>
      <w:r w:rsidRPr="00FF3DF5">
        <w:tab/>
        <w:t xml:space="preserve">[The organization name.] </w:t>
      </w:r>
    </w:p>
    <w:p w:rsidR="008A2FD5" w:rsidRPr="00FF3DF5" w:rsidRDefault="008A2FD5" w:rsidP="00FF3DF5">
      <w:pPr>
        <w:tabs>
          <w:tab w:val="left" w:pos="1980"/>
        </w:tabs>
        <w:ind w:left="1980" w:hanging="1980"/>
      </w:pPr>
      <w:r w:rsidRPr="00FF3DF5">
        <w:rPr>
          <w:b/>
        </w:rPr>
        <w:t>Authors:</w:t>
      </w:r>
      <w:r w:rsidRPr="00FF3DF5">
        <w:tab/>
        <w:t>[Names of the people who produced the requirements.]</w:t>
      </w:r>
    </w:p>
    <w:p w:rsidR="008A2FD5" w:rsidRPr="00FF3DF5" w:rsidRDefault="008A2FD5" w:rsidP="00FF3DF5">
      <w:pPr>
        <w:tabs>
          <w:tab w:val="left" w:pos="1980"/>
        </w:tabs>
        <w:ind w:left="1980" w:hanging="1980"/>
      </w:pPr>
      <w:r w:rsidRPr="00FF3DF5">
        <w:rPr>
          <w:b/>
        </w:rPr>
        <w:t>Contact Details:</w:t>
      </w:r>
      <w:r w:rsidRPr="00FF3DF5">
        <w:tab/>
        <w:t>[Contact details for questions and/or clarifications.]</w:t>
      </w:r>
    </w:p>
    <w:tbl>
      <w:tblPr>
        <w:tblpPr w:leftFromText="180" w:rightFromText="180" w:vertAnchor="text" w:horzAnchor="page" w:tblpX="7576"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3"/>
        <w:gridCol w:w="1810"/>
      </w:tblGrid>
      <w:tr w:rsidR="00E85276" w:rsidTr="00097A33">
        <w:trPr>
          <w:trHeight w:val="417"/>
        </w:trPr>
        <w:tc>
          <w:tcPr>
            <w:tcW w:w="463" w:type="dxa"/>
            <w:tcBorders>
              <w:top w:val="single" w:sz="4" w:space="0" w:color="auto"/>
              <w:left w:val="single" w:sz="4" w:space="0" w:color="auto"/>
              <w:bottom w:val="single" w:sz="4" w:space="0" w:color="auto"/>
              <w:right w:val="single" w:sz="4" w:space="0" w:color="auto"/>
            </w:tcBorders>
            <w:vAlign w:val="center"/>
            <w:hideMark/>
          </w:tcPr>
          <w:p w:rsidR="00E85276" w:rsidRPr="00E85276" w:rsidRDefault="00E85276" w:rsidP="00E85276">
            <w:pPr>
              <w:tabs>
                <w:tab w:val="left" w:pos="1980"/>
              </w:tabs>
              <w:spacing w:before="0"/>
              <w:ind w:left="1979" w:hanging="1979"/>
              <w:rPr>
                <w:color w:val="7F7F7F"/>
              </w:rPr>
            </w:pPr>
            <w:r w:rsidRPr="00E85276">
              <w:rPr>
                <w:color w:val="7F7F7F"/>
              </w:rPr>
              <w:t>Tick</w:t>
            </w:r>
          </w:p>
        </w:tc>
        <w:tc>
          <w:tcPr>
            <w:tcW w:w="1810" w:type="dxa"/>
            <w:tcBorders>
              <w:top w:val="single" w:sz="4" w:space="0" w:color="auto"/>
              <w:left w:val="single" w:sz="4" w:space="0" w:color="auto"/>
              <w:bottom w:val="single" w:sz="4" w:space="0" w:color="auto"/>
              <w:right w:val="single" w:sz="4" w:space="0" w:color="auto"/>
            </w:tcBorders>
            <w:vAlign w:val="center"/>
            <w:hideMark/>
          </w:tcPr>
          <w:p w:rsidR="00E85276" w:rsidRPr="00097A33" w:rsidRDefault="00097A33" w:rsidP="00E85276">
            <w:pPr>
              <w:tabs>
                <w:tab w:val="left" w:pos="1980"/>
              </w:tabs>
              <w:spacing w:before="0"/>
              <w:ind w:left="1979" w:hanging="1979"/>
              <w:jc w:val="center"/>
              <w:rPr>
                <w:color w:val="7F7F7F"/>
              </w:rPr>
            </w:pPr>
            <w:r w:rsidRPr="00097A33">
              <w:rPr>
                <w:color w:val="7F7F7F"/>
              </w:rPr>
              <w:t>Date</w:t>
            </w:r>
          </w:p>
        </w:tc>
      </w:tr>
    </w:tbl>
    <w:p w:rsidR="00E85276" w:rsidRDefault="00E85276" w:rsidP="00E85276">
      <w:pPr>
        <w:tabs>
          <w:tab w:val="left" w:pos="1980"/>
        </w:tabs>
        <w:ind w:left="1980" w:hanging="1980"/>
      </w:pPr>
      <w:r>
        <w:rPr>
          <w:b/>
        </w:rPr>
        <w:t>Confirmed by users (or their representatives):</w:t>
      </w:r>
    </w:p>
    <w:p w:rsidR="00E85276" w:rsidRDefault="00E85276" w:rsidP="00E85276">
      <w:pPr>
        <w:tabs>
          <w:tab w:val="left" w:pos="1980"/>
        </w:tabs>
      </w:pPr>
    </w:p>
    <w:p w:rsidR="008A2FD5" w:rsidRPr="00FF3DF5" w:rsidRDefault="008A2FD5" w:rsidP="00FF3DF5">
      <w:pPr>
        <w:pStyle w:val="Heading1"/>
      </w:pPr>
      <w:r>
        <w:br w:type="page"/>
      </w:r>
      <w:r w:rsidRPr="00FF3DF5">
        <w:lastRenderedPageBreak/>
        <w:t xml:space="preserve">Executive summary </w:t>
      </w:r>
    </w:p>
    <w:p w:rsidR="008A2FD5" w:rsidRPr="00FF3DF5" w:rsidRDefault="00FF3DF5" w:rsidP="00FF3DF5">
      <w:r>
        <w:t>[</w:t>
      </w:r>
      <w:r w:rsidR="008A2FD5" w:rsidRPr="00FF3DF5">
        <w:t xml:space="preserve">The Executive Summary provides a high level overview of the requirements. The intent of this section is to provide information for people who may not read the technical body of this document. This section should begin on a new page and end with a page break to facilitate its use as a stand-alone summary. </w:t>
      </w:r>
    </w:p>
    <w:p w:rsidR="008A2FD5" w:rsidRPr="00FF3DF5" w:rsidRDefault="008A2FD5" w:rsidP="00FF3DF5">
      <w:r w:rsidRPr="00FF3DF5">
        <w:t xml:space="preserve">The executive summary: </w:t>
      </w:r>
    </w:p>
    <w:p w:rsidR="008A2FD5" w:rsidRPr="00FF3DF5" w:rsidRDefault="008A2FD5" w:rsidP="00FF3DF5">
      <w:pPr>
        <w:numPr>
          <w:ilvl w:val="0"/>
          <w:numId w:val="16"/>
        </w:numPr>
      </w:pPr>
      <w:r w:rsidRPr="00FF3DF5">
        <w:t xml:space="preserve">Explains the purpose of the requirements. </w:t>
      </w:r>
    </w:p>
    <w:p w:rsidR="008A2FD5" w:rsidRPr="00FF3DF5" w:rsidRDefault="008A2FD5" w:rsidP="00FF3DF5">
      <w:pPr>
        <w:numPr>
          <w:ilvl w:val="0"/>
          <w:numId w:val="16"/>
        </w:numPr>
      </w:pPr>
      <w:r w:rsidRPr="00FF3DF5">
        <w:t xml:space="preserve">States the level of conformance. </w:t>
      </w:r>
    </w:p>
    <w:p w:rsidR="008A2FD5" w:rsidRPr="00FF3DF5" w:rsidRDefault="008A2FD5" w:rsidP="00FF3DF5">
      <w:pPr>
        <w:numPr>
          <w:ilvl w:val="0"/>
          <w:numId w:val="16"/>
        </w:numPr>
      </w:pPr>
      <w:r w:rsidRPr="00FF3DF5">
        <w:t xml:space="preserve">Provides a high level overview of the requirements that includes: </w:t>
      </w:r>
    </w:p>
    <w:p w:rsidR="008A2FD5" w:rsidRPr="00FF3DF5" w:rsidRDefault="008A2FD5" w:rsidP="00FF3DF5">
      <w:pPr>
        <w:numPr>
          <w:ilvl w:val="1"/>
          <w:numId w:val="17"/>
        </w:numPr>
      </w:pPr>
      <w:r w:rsidRPr="00FF3DF5">
        <w:t xml:space="preserve">Name, version, and brief description of the product. </w:t>
      </w:r>
    </w:p>
    <w:p w:rsidR="008A2FD5" w:rsidRPr="00FF3DF5" w:rsidRDefault="008A2FD5" w:rsidP="00FF3DF5">
      <w:pPr>
        <w:numPr>
          <w:ilvl w:val="1"/>
          <w:numId w:val="17"/>
        </w:numPr>
      </w:pPr>
      <w:r w:rsidRPr="00FF3DF5">
        <w:t xml:space="preserve">Summary of the type of users, tasks, any associated equipment (hardware, software, and materials), and the physical and social environments in which the product is intended to be used. </w:t>
      </w:r>
    </w:p>
    <w:p w:rsidR="008A2FD5" w:rsidRPr="00FF3DF5" w:rsidRDefault="008A2FD5" w:rsidP="00FF3DF5">
      <w:pPr>
        <w:numPr>
          <w:ilvl w:val="1"/>
          <w:numId w:val="17"/>
        </w:numPr>
      </w:pPr>
      <w:r w:rsidRPr="00FF3DF5">
        <w:t xml:space="preserve">A list of the task scenarios, with criteria for effectiveness, efficiency, and satisfaction (for level 2 and 3 conformance). </w:t>
      </w:r>
    </w:p>
    <w:p w:rsidR="00FF3DF5" w:rsidRDefault="008A2FD5" w:rsidP="00FF3DF5">
      <w:pPr>
        <w:numPr>
          <w:ilvl w:val="0"/>
          <w:numId w:val="16"/>
        </w:numPr>
      </w:pPr>
      <w:r w:rsidRPr="00FF3DF5">
        <w:t xml:space="preserve">Explains the reason for and nature of the requirements. </w:t>
      </w:r>
      <w:r w:rsidR="00FF3DF5">
        <w:t>]</w:t>
      </w:r>
    </w:p>
    <w:p w:rsidR="008A2FD5" w:rsidRPr="00FF3DF5" w:rsidRDefault="00FF3DF5" w:rsidP="00FF3DF5">
      <w:r>
        <w:br w:type="page"/>
      </w:r>
    </w:p>
    <w:p w:rsidR="008A2FD5" w:rsidRPr="00FF3DF5" w:rsidRDefault="008A2FD5" w:rsidP="00FF3DF5"/>
    <w:p w:rsidR="008A2FD5" w:rsidRPr="00FF3DF5" w:rsidRDefault="008A2FD5" w:rsidP="00FF3DF5">
      <w:pPr>
        <w:pStyle w:val="Heading1"/>
      </w:pPr>
      <w:r w:rsidRPr="00FF3DF5">
        <w:t xml:space="preserve">Product details </w:t>
      </w:r>
    </w:p>
    <w:p w:rsidR="008A2FD5" w:rsidRPr="000601E3" w:rsidRDefault="008A2FD5" w:rsidP="000601E3">
      <w:pPr>
        <w:pStyle w:val="Heading2"/>
      </w:pPr>
      <w:r w:rsidRPr="00FF3DF5">
        <w:t xml:space="preserve">Product description </w:t>
      </w:r>
    </w:p>
    <w:p w:rsidR="008A2FD5" w:rsidRPr="000601E3" w:rsidRDefault="008A2FD5" w:rsidP="000601E3">
      <w:pPr>
        <w:pStyle w:val="Heading3"/>
      </w:pPr>
      <w:r w:rsidRPr="000601E3">
        <w:t xml:space="preserve">The formal product name and version. </w:t>
      </w:r>
    </w:p>
    <w:p w:rsidR="008A2FD5" w:rsidRPr="000601E3" w:rsidRDefault="008A2FD5" w:rsidP="000601E3">
      <w:pPr>
        <w:pStyle w:val="Heading3"/>
      </w:pPr>
      <w:r w:rsidRPr="000601E3">
        <w:t xml:space="preserve">The parts of the product for which requirements are being provided. </w:t>
      </w:r>
    </w:p>
    <w:p w:rsidR="008A2FD5" w:rsidRPr="000601E3" w:rsidRDefault="008A2FD5" w:rsidP="000601E3">
      <w:pPr>
        <w:pStyle w:val="Heading3"/>
      </w:pPr>
      <w:r w:rsidRPr="000601E3">
        <w:t xml:space="preserve">The user groups for which the product is intended. </w:t>
      </w:r>
    </w:p>
    <w:p w:rsidR="000601E3" w:rsidRDefault="000601E3" w:rsidP="000601E3">
      <w:pPr>
        <w:pStyle w:val="Heading3"/>
      </w:pPr>
      <w:r>
        <w:t>Type of use</w:t>
      </w:r>
    </w:p>
    <w:p w:rsidR="008A2FD5" w:rsidRPr="000601E3" w:rsidRDefault="000601E3" w:rsidP="000601E3">
      <w:r>
        <w:t>[</w:t>
      </w:r>
      <w:r w:rsidR="008A2FD5" w:rsidRPr="000601E3">
        <w:t>Whether the product is intended to be “walk up and use”, or whether any documentation, training materials or course has to be studied b</w:t>
      </w:r>
      <w:r>
        <w:t>efore the product is used.]</w:t>
      </w:r>
    </w:p>
    <w:p w:rsidR="008A2FD5" w:rsidRPr="000601E3" w:rsidRDefault="008A2FD5" w:rsidP="000601E3">
      <w:pPr>
        <w:pStyle w:val="Heading3"/>
      </w:pPr>
      <w:r w:rsidRPr="000601E3">
        <w:t xml:space="preserve">The type of user work that is supported by the product. </w:t>
      </w:r>
    </w:p>
    <w:p w:rsidR="008A2FD5" w:rsidRPr="000601E3" w:rsidRDefault="008A2FD5" w:rsidP="000601E3">
      <w:pPr>
        <w:pStyle w:val="Heading3"/>
      </w:pPr>
      <w:r w:rsidRPr="000601E3">
        <w:t xml:space="preserve">Description of the environment in which the product should be used. </w:t>
      </w:r>
    </w:p>
    <w:p w:rsidR="008A2FD5" w:rsidRPr="000601E3" w:rsidRDefault="008A2FD5" w:rsidP="000601E3">
      <w:pPr>
        <w:pStyle w:val="Heading3"/>
      </w:pPr>
      <w:r w:rsidRPr="000601E3">
        <w:t xml:space="preserve">Support for any groups with special needs. </w:t>
      </w:r>
    </w:p>
    <w:p w:rsidR="008A2FD5" w:rsidRDefault="008A2FD5" w:rsidP="000601E3">
      <w:pPr>
        <w:pStyle w:val="Heading2"/>
      </w:pPr>
      <w:r>
        <w:t xml:space="preserve">Product objectives </w:t>
      </w:r>
    </w:p>
    <w:p w:rsidR="008A2FD5" w:rsidRDefault="000601E3" w:rsidP="000601E3">
      <w:r>
        <w:t>[</w:t>
      </w:r>
      <w:r w:rsidR="00C2238C">
        <w:t>Product objectives include:</w:t>
      </w:r>
    </w:p>
    <w:p w:rsidR="008A2FD5" w:rsidRPr="000601E3" w:rsidRDefault="008A2FD5" w:rsidP="000601E3">
      <w:pPr>
        <w:numPr>
          <w:ilvl w:val="0"/>
          <w:numId w:val="28"/>
        </w:numPr>
      </w:pPr>
      <w:r w:rsidRPr="000601E3">
        <w:t xml:space="preserve">The overall objectives for the product and specific objectives for any subset of usage. </w:t>
      </w:r>
    </w:p>
    <w:p w:rsidR="008A2FD5" w:rsidRPr="000601E3" w:rsidRDefault="008A2FD5" w:rsidP="000601E3">
      <w:pPr>
        <w:numPr>
          <w:ilvl w:val="0"/>
          <w:numId w:val="28"/>
        </w:numPr>
      </w:pPr>
      <w:r w:rsidRPr="000601E3">
        <w:t xml:space="preserve">Any known or intended functions and components that support key objectives. </w:t>
      </w:r>
      <w:r w:rsidR="000601E3">
        <w:t>]</w:t>
      </w:r>
    </w:p>
    <w:p w:rsidR="008A2FD5" w:rsidRDefault="008A2FD5" w:rsidP="000601E3">
      <w:pPr>
        <w:pStyle w:val="Heading2"/>
      </w:pPr>
      <w:r>
        <w:t xml:space="preserve">Context of use and scenarios </w:t>
      </w:r>
    </w:p>
    <w:p w:rsidR="008A2FD5" w:rsidRDefault="000601E3" w:rsidP="000601E3">
      <w:r>
        <w:t>[</w:t>
      </w:r>
      <w:r w:rsidR="008A2FD5">
        <w:t xml:space="preserve">The context of use and scenarios include all of the information and headings specified in Clause 6.2: </w:t>
      </w:r>
    </w:p>
    <w:p w:rsidR="008A2FD5" w:rsidRPr="000601E3" w:rsidRDefault="008A2FD5" w:rsidP="000601E3">
      <w:pPr>
        <w:numPr>
          <w:ilvl w:val="0"/>
          <w:numId w:val="30"/>
        </w:numPr>
      </w:pPr>
      <w:r>
        <w:t xml:space="preserve">Stakeholders </w:t>
      </w:r>
    </w:p>
    <w:p w:rsidR="008A2FD5" w:rsidRPr="000601E3" w:rsidRDefault="008A2FD5" w:rsidP="000601E3">
      <w:pPr>
        <w:numPr>
          <w:ilvl w:val="0"/>
          <w:numId w:val="30"/>
        </w:numPr>
      </w:pPr>
      <w:r>
        <w:t xml:space="preserve">User groups </w:t>
      </w:r>
    </w:p>
    <w:p w:rsidR="008A2FD5" w:rsidRPr="000601E3" w:rsidRDefault="008A2FD5" w:rsidP="000601E3">
      <w:pPr>
        <w:numPr>
          <w:ilvl w:val="0"/>
          <w:numId w:val="30"/>
        </w:numPr>
      </w:pPr>
      <w:r>
        <w:t xml:space="preserve">Goals and tasks </w:t>
      </w:r>
    </w:p>
    <w:p w:rsidR="008A2FD5" w:rsidRPr="000601E3" w:rsidRDefault="008A2FD5" w:rsidP="000601E3">
      <w:pPr>
        <w:numPr>
          <w:ilvl w:val="0"/>
          <w:numId w:val="30"/>
        </w:numPr>
      </w:pPr>
      <w:r>
        <w:t xml:space="preserve">Technical environment (equipment) </w:t>
      </w:r>
    </w:p>
    <w:p w:rsidR="008A2FD5" w:rsidRPr="000601E3" w:rsidRDefault="008A2FD5" w:rsidP="000601E3">
      <w:pPr>
        <w:numPr>
          <w:ilvl w:val="0"/>
          <w:numId w:val="30"/>
        </w:numPr>
      </w:pPr>
      <w:r>
        <w:t xml:space="preserve">Physical and social environments </w:t>
      </w:r>
    </w:p>
    <w:p w:rsidR="008A2FD5" w:rsidRPr="000601E3" w:rsidRDefault="008A2FD5" w:rsidP="000601E3">
      <w:pPr>
        <w:numPr>
          <w:ilvl w:val="0"/>
          <w:numId w:val="30"/>
        </w:numPr>
      </w:pPr>
      <w:r>
        <w:t>Scenarios of use for the most important go</w:t>
      </w:r>
      <w:r w:rsidR="000601E3">
        <w:t>als]</w:t>
      </w:r>
    </w:p>
    <w:p w:rsidR="008A2FD5" w:rsidRPr="002F6771" w:rsidRDefault="008A2FD5" w:rsidP="002F6771">
      <w:pPr>
        <w:pStyle w:val="Heading1"/>
      </w:pPr>
      <w:r>
        <w:lastRenderedPageBreak/>
        <w:t xml:space="preserve">Usability performance and satisfaction criteria and values </w:t>
      </w:r>
    </w:p>
    <w:p w:rsidR="008A2FD5" w:rsidRDefault="000601E3" w:rsidP="000601E3">
      <w:r>
        <w:t>[</w:t>
      </w:r>
      <w:r w:rsidR="008A2FD5">
        <w:t xml:space="preserve">The usability performance and satisfaction criteria include the information specified in Clause 6.3, including </w:t>
      </w:r>
    </w:p>
    <w:p w:rsidR="008A2FD5" w:rsidRPr="000601E3" w:rsidRDefault="008A2FD5" w:rsidP="000601E3">
      <w:pPr>
        <w:numPr>
          <w:ilvl w:val="0"/>
          <w:numId w:val="31"/>
        </w:numPr>
      </w:pPr>
      <w:r>
        <w:t xml:space="preserve">The goals that will form the basis of the requirements, with scenarios of usage, with an explanation of why these goals and scenarios were selected. </w:t>
      </w:r>
    </w:p>
    <w:p w:rsidR="008A2FD5" w:rsidRPr="000601E3" w:rsidRDefault="008A2FD5" w:rsidP="000601E3">
      <w:pPr>
        <w:numPr>
          <w:ilvl w:val="0"/>
          <w:numId w:val="31"/>
        </w:numPr>
      </w:pPr>
      <w:r>
        <w:t xml:space="preserve">The relative importance of each goal. </w:t>
      </w:r>
    </w:p>
    <w:p w:rsidR="008A2FD5" w:rsidRPr="000601E3" w:rsidRDefault="008A2FD5" w:rsidP="000601E3">
      <w:pPr>
        <w:numPr>
          <w:ilvl w:val="0"/>
          <w:numId w:val="31"/>
        </w:numPr>
      </w:pPr>
      <w:r>
        <w:t xml:space="preserve">A definition of the performance and satisfaction criteria appropriate for the scenario and product. </w:t>
      </w:r>
    </w:p>
    <w:p w:rsidR="008A2FD5" w:rsidRPr="000601E3" w:rsidRDefault="008A2FD5" w:rsidP="000601E3">
      <w:pPr>
        <w:numPr>
          <w:ilvl w:val="0"/>
          <w:numId w:val="31"/>
        </w:numPr>
      </w:pPr>
      <w:r>
        <w:t xml:space="preserve">Target values or a range of anticipated values for these criteria, which may be: </w:t>
      </w:r>
    </w:p>
    <w:p w:rsidR="008A2FD5" w:rsidRPr="000601E3" w:rsidRDefault="008A2FD5" w:rsidP="000601E3">
      <w:pPr>
        <w:numPr>
          <w:ilvl w:val="1"/>
          <w:numId w:val="32"/>
        </w:numPr>
      </w:pPr>
      <w:r>
        <w:t xml:space="preserve">a definite requirement, or </w:t>
      </w:r>
    </w:p>
    <w:p w:rsidR="008A2FD5" w:rsidRPr="000601E3" w:rsidRDefault="008A2FD5" w:rsidP="000601E3">
      <w:pPr>
        <w:numPr>
          <w:ilvl w:val="1"/>
          <w:numId w:val="32"/>
        </w:numPr>
      </w:pPr>
      <w:r>
        <w:t xml:space="preserve">a provisional requirement subject to further negotiation, or </w:t>
      </w:r>
    </w:p>
    <w:p w:rsidR="008A2FD5" w:rsidRDefault="008A2FD5" w:rsidP="000601E3">
      <w:pPr>
        <w:numPr>
          <w:ilvl w:val="1"/>
          <w:numId w:val="32"/>
        </w:numPr>
      </w:pPr>
      <w:r>
        <w:t xml:space="preserve">an objective for guidance. </w:t>
      </w:r>
    </w:p>
    <w:p w:rsidR="008A2FD5" w:rsidRDefault="008A2FD5" w:rsidP="000601E3">
      <w:r>
        <w:t xml:space="preserve">Criteria may include target values for effectiveness, efficiency, and satisfaction, an explanation that a target value will be provided later, or an explanation of why a target value cannot be established (for example for a completely new product). </w:t>
      </w:r>
    </w:p>
    <w:p w:rsidR="000601E3" w:rsidRDefault="008A2FD5" w:rsidP="000601E3">
      <w:r>
        <w:t>If any documentation, training materials or course has to be studied before the product is used, measures should be given for the usability of the training materials in at least one training scenario (effectiveness, efficiency, and satisfaction when completing training goal</w:t>
      </w:r>
      <w:r w:rsidR="000601E3">
        <w:t>s).]</w:t>
      </w:r>
    </w:p>
    <w:p w:rsidR="008A2FD5" w:rsidRPr="002F6771" w:rsidRDefault="008A2FD5" w:rsidP="002F6771">
      <w:pPr>
        <w:pStyle w:val="Heading1"/>
      </w:pPr>
      <w:r>
        <w:t xml:space="preserve">Requirements for testing </w:t>
      </w:r>
    </w:p>
    <w:p w:rsidR="009C643F" w:rsidRDefault="002F6771" w:rsidP="002F6771">
      <w:r>
        <w:t>[</w:t>
      </w:r>
      <w:r w:rsidR="008A2FD5">
        <w:t>If a protocol for a usability test is included, the information specified in Annex C may be used.</w:t>
      </w:r>
      <w:r>
        <w:t>]</w:t>
      </w:r>
    </w:p>
    <w:sectPr w:rsidR="009C643F">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917" w:rsidRDefault="00285917">
      <w:r>
        <w:separator/>
      </w:r>
    </w:p>
  </w:endnote>
  <w:endnote w:type="continuationSeparator" w:id="0">
    <w:p w:rsidR="00285917" w:rsidRDefault="00285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07D" w:rsidRDefault="003D207D" w:rsidP="002F6771">
    <w:pPr>
      <w:pStyle w:val="Footer"/>
      <w:jc w:val="center"/>
    </w:pPr>
    <w:r>
      <w:rPr>
        <w:rStyle w:val="PageNumber"/>
      </w:rPr>
      <w:fldChar w:fldCharType="begin"/>
    </w:r>
    <w:r>
      <w:rPr>
        <w:rStyle w:val="PageNumber"/>
      </w:rPr>
      <w:instrText xml:space="preserve"> PAGE </w:instrText>
    </w:r>
    <w:r>
      <w:rPr>
        <w:rStyle w:val="PageNumber"/>
      </w:rPr>
      <w:fldChar w:fldCharType="separate"/>
    </w:r>
    <w:r w:rsidR="00D81ABE">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81ABE">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917" w:rsidRDefault="00285917">
      <w:r>
        <w:separator/>
      </w:r>
    </w:p>
  </w:footnote>
  <w:footnote w:type="continuationSeparator" w:id="0">
    <w:p w:rsidR="00285917" w:rsidRDefault="00285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07D" w:rsidRPr="002F6771" w:rsidRDefault="003D207D" w:rsidP="002F6771">
    <w:pPr>
      <w:pStyle w:val="Header"/>
      <w:rPr>
        <w:sz w:val="14"/>
      </w:rPr>
    </w:pPr>
    <w:r w:rsidRPr="002F6771">
      <w:rPr>
        <w:rStyle w:val="PageNumber"/>
        <w:sz w:val="14"/>
      </w:rPr>
      <w:t>Usability Requirements Document</w:t>
    </w:r>
    <w:r w:rsidR="00961585">
      <w:rPr>
        <w:rStyle w:val="PageNumber"/>
        <w:sz w:val="14"/>
      </w:rPr>
      <w:t xml:space="preserve"> Template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1CF03"/>
    <w:multiLevelType w:val="hybridMultilevel"/>
    <w:tmpl w:val="FBC7A5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55FA29B"/>
    <w:multiLevelType w:val="hybridMultilevel"/>
    <w:tmpl w:val="21450DC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967FF7B"/>
    <w:multiLevelType w:val="hybridMultilevel"/>
    <w:tmpl w:val="08EB485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EFC9B02"/>
    <w:multiLevelType w:val="hybridMultilevel"/>
    <w:tmpl w:val="A192712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C0A13C9"/>
    <w:multiLevelType w:val="multilevel"/>
    <w:tmpl w:val="3A66E7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F3E5DD5"/>
    <w:multiLevelType w:val="multilevel"/>
    <w:tmpl w:val="30B4DA4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1841874"/>
    <w:multiLevelType w:val="hybridMultilevel"/>
    <w:tmpl w:val="B0C2819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25237C3"/>
    <w:multiLevelType w:val="hybridMultilevel"/>
    <w:tmpl w:val="AFB2FD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5315676"/>
    <w:multiLevelType w:val="hybridMultilevel"/>
    <w:tmpl w:val="BE5F247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6916AA6"/>
    <w:multiLevelType w:val="hybridMultilevel"/>
    <w:tmpl w:val="30B4DA44"/>
    <w:lvl w:ilvl="0" w:tplc="F4CA737C">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D2D6DC5"/>
    <w:multiLevelType w:val="hybridMultilevel"/>
    <w:tmpl w:val="F31E649C"/>
    <w:lvl w:ilvl="0" w:tplc="F4CA737C">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20D047C4"/>
    <w:multiLevelType w:val="hybridMultilevel"/>
    <w:tmpl w:val="BDB3B51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6716B8C"/>
    <w:multiLevelType w:val="multilevel"/>
    <w:tmpl w:val="80A4A43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8A8377E"/>
    <w:multiLevelType w:val="hybridMultilevel"/>
    <w:tmpl w:val="DEDAC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10E1706"/>
    <w:multiLevelType w:val="multilevel"/>
    <w:tmpl w:val="C7246D74"/>
    <w:lvl w:ilvl="0">
      <w:start w:val="1"/>
      <w:numFmt w:val="low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5">
    <w:nsid w:val="320B0170"/>
    <w:multiLevelType w:val="hybridMultilevel"/>
    <w:tmpl w:val="BD3668F0"/>
    <w:lvl w:ilvl="0" w:tplc="F4CA737C">
      <w:start w:val="1"/>
      <w:numFmt w:val="lowerLetter"/>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56239BB"/>
    <w:multiLevelType w:val="multilevel"/>
    <w:tmpl w:val="8E54C20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66C08B0"/>
    <w:multiLevelType w:val="hybridMultilevel"/>
    <w:tmpl w:val="9571055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80E33D5"/>
    <w:multiLevelType w:val="multilevel"/>
    <w:tmpl w:val="3A66E7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983B01A"/>
    <w:multiLevelType w:val="hybridMultilevel"/>
    <w:tmpl w:val="F5D0451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A4117C7"/>
    <w:multiLevelType w:val="hybridMultilevel"/>
    <w:tmpl w:val="CB5C468A"/>
    <w:lvl w:ilvl="0" w:tplc="F4CA737C">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3BFA3743"/>
    <w:multiLevelType w:val="hybridMultilevel"/>
    <w:tmpl w:val="81423C66"/>
    <w:lvl w:ilvl="0" w:tplc="F4CA737C">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3F420E3A"/>
    <w:multiLevelType w:val="multilevel"/>
    <w:tmpl w:val="04BA9B6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40D529A2"/>
    <w:multiLevelType w:val="hybridMultilevel"/>
    <w:tmpl w:val="EE9B76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7327B2B"/>
    <w:multiLevelType w:val="multilevel"/>
    <w:tmpl w:val="30B4DA4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DAE52F7"/>
    <w:multiLevelType w:val="hybridMultilevel"/>
    <w:tmpl w:val="07AEF796"/>
    <w:lvl w:ilvl="0" w:tplc="F4CA737C">
      <w:start w:val="1"/>
      <w:numFmt w:val="lowerLetter"/>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510C07E1"/>
    <w:multiLevelType w:val="multilevel"/>
    <w:tmpl w:val="3A66E7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5CF17B5A"/>
    <w:multiLevelType w:val="hybridMultilevel"/>
    <w:tmpl w:val="4B95943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68E95A38"/>
    <w:multiLevelType w:val="hybridMultilevel"/>
    <w:tmpl w:val="1B3AFA1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6D4A6F8D"/>
    <w:multiLevelType w:val="hybridMultilevel"/>
    <w:tmpl w:val="8E54C206"/>
    <w:lvl w:ilvl="0" w:tplc="F4CA737C">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779B3A47"/>
    <w:multiLevelType w:val="hybridMultilevel"/>
    <w:tmpl w:val="FD4CE7C8"/>
    <w:lvl w:ilvl="0" w:tplc="F4CA737C">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79D80D78"/>
    <w:multiLevelType w:val="hybridMultilevel"/>
    <w:tmpl w:val="C7A293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8"/>
  </w:num>
  <w:num w:numId="2">
    <w:abstractNumId w:val="7"/>
  </w:num>
  <w:num w:numId="3">
    <w:abstractNumId w:val="3"/>
  </w:num>
  <w:num w:numId="4">
    <w:abstractNumId w:val="0"/>
  </w:num>
  <w:num w:numId="5">
    <w:abstractNumId w:val="2"/>
  </w:num>
  <w:num w:numId="6">
    <w:abstractNumId w:val="8"/>
  </w:num>
  <w:num w:numId="7">
    <w:abstractNumId w:val="13"/>
  </w:num>
  <w:num w:numId="8">
    <w:abstractNumId w:val="27"/>
  </w:num>
  <w:num w:numId="9">
    <w:abstractNumId w:val="11"/>
  </w:num>
  <w:num w:numId="10">
    <w:abstractNumId w:val="23"/>
  </w:num>
  <w:num w:numId="11">
    <w:abstractNumId w:val="31"/>
  </w:num>
  <w:num w:numId="12">
    <w:abstractNumId w:val="1"/>
  </w:num>
  <w:num w:numId="13">
    <w:abstractNumId w:val="17"/>
  </w:num>
  <w:num w:numId="14">
    <w:abstractNumId w:val="19"/>
  </w:num>
  <w:num w:numId="15">
    <w:abstractNumId w:val="6"/>
  </w:num>
  <w:num w:numId="16">
    <w:abstractNumId w:val="9"/>
  </w:num>
  <w:num w:numId="17">
    <w:abstractNumId w:val="15"/>
  </w:num>
  <w:num w:numId="18">
    <w:abstractNumId w:val="4"/>
  </w:num>
  <w:num w:numId="19">
    <w:abstractNumId w:val="22"/>
  </w:num>
  <w:num w:numId="20">
    <w:abstractNumId w:val="18"/>
  </w:num>
  <w:num w:numId="21">
    <w:abstractNumId w:val="14"/>
  </w:num>
  <w:num w:numId="22">
    <w:abstractNumId w:val="26"/>
  </w:num>
  <w:num w:numId="23">
    <w:abstractNumId w:val="12"/>
  </w:num>
  <w:num w:numId="24">
    <w:abstractNumId w:val="10"/>
  </w:num>
  <w:num w:numId="25">
    <w:abstractNumId w:val="5"/>
  </w:num>
  <w:num w:numId="26">
    <w:abstractNumId w:val="29"/>
  </w:num>
  <w:num w:numId="27">
    <w:abstractNumId w:val="24"/>
  </w:num>
  <w:num w:numId="28">
    <w:abstractNumId w:val="30"/>
  </w:num>
  <w:num w:numId="29">
    <w:abstractNumId w:val="16"/>
  </w:num>
  <w:num w:numId="30">
    <w:abstractNumId w:val="21"/>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D5"/>
    <w:rsid w:val="000168C9"/>
    <w:rsid w:val="000249F8"/>
    <w:rsid w:val="00035316"/>
    <w:rsid w:val="000404B6"/>
    <w:rsid w:val="00042D5B"/>
    <w:rsid w:val="00043A49"/>
    <w:rsid w:val="00057D2E"/>
    <w:rsid w:val="000601E3"/>
    <w:rsid w:val="00065066"/>
    <w:rsid w:val="0008686E"/>
    <w:rsid w:val="00086923"/>
    <w:rsid w:val="000908C1"/>
    <w:rsid w:val="00097A33"/>
    <w:rsid w:val="000A7CC5"/>
    <w:rsid w:val="000C687A"/>
    <w:rsid w:val="000C68DD"/>
    <w:rsid w:val="000F3463"/>
    <w:rsid w:val="001077C5"/>
    <w:rsid w:val="001140EB"/>
    <w:rsid w:val="00134881"/>
    <w:rsid w:val="00150017"/>
    <w:rsid w:val="00162A75"/>
    <w:rsid w:val="00181927"/>
    <w:rsid w:val="001829EE"/>
    <w:rsid w:val="00182AAF"/>
    <w:rsid w:val="00184A50"/>
    <w:rsid w:val="001856BC"/>
    <w:rsid w:val="00185D0E"/>
    <w:rsid w:val="00190042"/>
    <w:rsid w:val="00196F4C"/>
    <w:rsid w:val="001B052E"/>
    <w:rsid w:val="001B0BB7"/>
    <w:rsid w:val="001B5D24"/>
    <w:rsid w:val="001C02B6"/>
    <w:rsid w:val="001D6AD0"/>
    <w:rsid w:val="00233DFF"/>
    <w:rsid w:val="00234AAB"/>
    <w:rsid w:val="002556F1"/>
    <w:rsid w:val="00272137"/>
    <w:rsid w:val="00285917"/>
    <w:rsid w:val="00293EB0"/>
    <w:rsid w:val="002B323D"/>
    <w:rsid w:val="002B6472"/>
    <w:rsid w:val="002E3C5E"/>
    <w:rsid w:val="002F6771"/>
    <w:rsid w:val="003013E1"/>
    <w:rsid w:val="003040F5"/>
    <w:rsid w:val="0033424D"/>
    <w:rsid w:val="0034553A"/>
    <w:rsid w:val="00362BD9"/>
    <w:rsid w:val="00365EFE"/>
    <w:rsid w:val="003829C2"/>
    <w:rsid w:val="003A1C1A"/>
    <w:rsid w:val="003D207D"/>
    <w:rsid w:val="003D67D8"/>
    <w:rsid w:val="003D7F04"/>
    <w:rsid w:val="003F4BA2"/>
    <w:rsid w:val="003F5CB2"/>
    <w:rsid w:val="00405778"/>
    <w:rsid w:val="00412AB0"/>
    <w:rsid w:val="004214BD"/>
    <w:rsid w:val="004448DF"/>
    <w:rsid w:val="0044760D"/>
    <w:rsid w:val="00450988"/>
    <w:rsid w:val="00471C5D"/>
    <w:rsid w:val="004A49C3"/>
    <w:rsid w:val="004A4E76"/>
    <w:rsid w:val="004A6697"/>
    <w:rsid w:val="004B0F09"/>
    <w:rsid w:val="004B4FCE"/>
    <w:rsid w:val="004D00F5"/>
    <w:rsid w:val="00506930"/>
    <w:rsid w:val="00512EB7"/>
    <w:rsid w:val="005310E3"/>
    <w:rsid w:val="00540469"/>
    <w:rsid w:val="00581F36"/>
    <w:rsid w:val="00584182"/>
    <w:rsid w:val="00586EA7"/>
    <w:rsid w:val="00590042"/>
    <w:rsid w:val="00590179"/>
    <w:rsid w:val="005909D4"/>
    <w:rsid w:val="00593AFA"/>
    <w:rsid w:val="005A5DAF"/>
    <w:rsid w:val="005C2E3E"/>
    <w:rsid w:val="005D63CA"/>
    <w:rsid w:val="005E1A52"/>
    <w:rsid w:val="005E57B7"/>
    <w:rsid w:val="00600634"/>
    <w:rsid w:val="0060639A"/>
    <w:rsid w:val="00662B8D"/>
    <w:rsid w:val="006731A7"/>
    <w:rsid w:val="00691E14"/>
    <w:rsid w:val="00696B94"/>
    <w:rsid w:val="006B5030"/>
    <w:rsid w:val="006D1797"/>
    <w:rsid w:val="006E5C3F"/>
    <w:rsid w:val="006F0D34"/>
    <w:rsid w:val="006F105F"/>
    <w:rsid w:val="00700C16"/>
    <w:rsid w:val="007045FF"/>
    <w:rsid w:val="00705FB9"/>
    <w:rsid w:val="00707450"/>
    <w:rsid w:val="00711482"/>
    <w:rsid w:val="00713212"/>
    <w:rsid w:val="00721CCB"/>
    <w:rsid w:val="0075227B"/>
    <w:rsid w:val="00763822"/>
    <w:rsid w:val="00766AA2"/>
    <w:rsid w:val="007B7F7E"/>
    <w:rsid w:val="007E0FC8"/>
    <w:rsid w:val="007F48C5"/>
    <w:rsid w:val="00815991"/>
    <w:rsid w:val="00815A78"/>
    <w:rsid w:val="00832CE3"/>
    <w:rsid w:val="008568FF"/>
    <w:rsid w:val="00862EC1"/>
    <w:rsid w:val="00864613"/>
    <w:rsid w:val="008968BB"/>
    <w:rsid w:val="008A2FD5"/>
    <w:rsid w:val="008A47F9"/>
    <w:rsid w:val="008A4D46"/>
    <w:rsid w:val="008B201A"/>
    <w:rsid w:val="008C1459"/>
    <w:rsid w:val="008E5673"/>
    <w:rsid w:val="008F60A3"/>
    <w:rsid w:val="00904B4A"/>
    <w:rsid w:val="00927BAC"/>
    <w:rsid w:val="00933563"/>
    <w:rsid w:val="00935BB8"/>
    <w:rsid w:val="00936689"/>
    <w:rsid w:val="00960E0D"/>
    <w:rsid w:val="00961585"/>
    <w:rsid w:val="009818C0"/>
    <w:rsid w:val="00986416"/>
    <w:rsid w:val="009903DD"/>
    <w:rsid w:val="009944CA"/>
    <w:rsid w:val="009A0267"/>
    <w:rsid w:val="009A0D2B"/>
    <w:rsid w:val="009A3F72"/>
    <w:rsid w:val="009B039D"/>
    <w:rsid w:val="009B3C23"/>
    <w:rsid w:val="009C643F"/>
    <w:rsid w:val="009E622B"/>
    <w:rsid w:val="009F2AA1"/>
    <w:rsid w:val="00A2562E"/>
    <w:rsid w:val="00A463FB"/>
    <w:rsid w:val="00A652D6"/>
    <w:rsid w:val="00A869B5"/>
    <w:rsid w:val="00AA2289"/>
    <w:rsid w:val="00AE52CB"/>
    <w:rsid w:val="00B27FC1"/>
    <w:rsid w:val="00B33709"/>
    <w:rsid w:val="00B40818"/>
    <w:rsid w:val="00B801B5"/>
    <w:rsid w:val="00B90547"/>
    <w:rsid w:val="00B931F8"/>
    <w:rsid w:val="00B966A7"/>
    <w:rsid w:val="00BA54AA"/>
    <w:rsid w:val="00BC3E69"/>
    <w:rsid w:val="00BD16BA"/>
    <w:rsid w:val="00BE32A2"/>
    <w:rsid w:val="00C04FA7"/>
    <w:rsid w:val="00C05861"/>
    <w:rsid w:val="00C12E3B"/>
    <w:rsid w:val="00C2238C"/>
    <w:rsid w:val="00C226D2"/>
    <w:rsid w:val="00C31139"/>
    <w:rsid w:val="00C66621"/>
    <w:rsid w:val="00C751BD"/>
    <w:rsid w:val="00C83D6D"/>
    <w:rsid w:val="00C91C57"/>
    <w:rsid w:val="00C92B89"/>
    <w:rsid w:val="00CA4CF3"/>
    <w:rsid w:val="00CF1DB1"/>
    <w:rsid w:val="00D057A9"/>
    <w:rsid w:val="00D05C39"/>
    <w:rsid w:val="00D265D8"/>
    <w:rsid w:val="00D26BDB"/>
    <w:rsid w:val="00D2733A"/>
    <w:rsid w:val="00D365C6"/>
    <w:rsid w:val="00D44B95"/>
    <w:rsid w:val="00D52980"/>
    <w:rsid w:val="00D801E0"/>
    <w:rsid w:val="00D807A2"/>
    <w:rsid w:val="00D81ABE"/>
    <w:rsid w:val="00D83533"/>
    <w:rsid w:val="00DC49F9"/>
    <w:rsid w:val="00DC4D42"/>
    <w:rsid w:val="00DC6B58"/>
    <w:rsid w:val="00E32561"/>
    <w:rsid w:val="00E53A55"/>
    <w:rsid w:val="00E545C5"/>
    <w:rsid w:val="00E845E1"/>
    <w:rsid w:val="00E85276"/>
    <w:rsid w:val="00E85CCC"/>
    <w:rsid w:val="00EB7B9A"/>
    <w:rsid w:val="00EC086B"/>
    <w:rsid w:val="00EE1409"/>
    <w:rsid w:val="00F051D6"/>
    <w:rsid w:val="00F16CFB"/>
    <w:rsid w:val="00F84757"/>
    <w:rsid w:val="00FB00A9"/>
    <w:rsid w:val="00FB066E"/>
    <w:rsid w:val="00FF3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3DF5"/>
    <w:pPr>
      <w:spacing w:before="120"/>
    </w:pPr>
    <w:rPr>
      <w:rFonts w:ascii="Arial" w:hAnsi="Arial"/>
      <w:sz w:val="24"/>
      <w:szCs w:val="24"/>
    </w:rPr>
  </w:style>
  <w:style w:type="paragraph" w:styleId="Heading1">
    <w:name w:val="heading 1"/>
    <w:basedOn w:val="Normal"/>
    <w:next w:val="Normal"/>
    <w:qFormat/>
    <w:rsid w:val="00FF3DF5"/>
    <w:pPr>
      <w:keepNext/>
      <w:numPr>
        <w:numId w:val="19"/>
      </w:numPr>
      <w:spacing w:before="240" w:after="60"/>
      <w:outlineLvl w:val="0"/>
    </w:pPr>
    <w:rPr>
      <w:rFonts w:cs="Arial"/>
      <w:b/>
      <w:bCs/>
      <w:kern w:val="32"/>
      <w:sz w:val="32"/>
      <w:szCs w:val="32"/>
    </w:rPr>
  </w:style>
  <w:style w:type="paragraph" w:styleId="Heading2">
    <w:name w:val="heading 2"/>
    <w:basedOn w:val="Normal"/>
    <w:next w:val="Normal"/>
    <w:qFormat/>
    <w:rsid w:val="00FF3DF5"/>
    <w:pPr>
      <w:keepNext/>
      <w:numPr>
        <w:ilvl w:val="1"/>
        <w:numId w:val="19"/>
      </w:numPr>
      <w:spacing w:before="240" w:after="60"/>
      <w:outlineLvl w:val="1"/>
    </w:pPr>
    <w:rPr>
      <w:rFonts w:cs="Arial"/>
      <w:b/>
      <w:bCs/>
      <w:i/>
      <w:iCs/>
      <w:sz w:val="28"/>
      <w:szCs w:val="28"/>
    </w:rPr>
  </w:style>
  <w:style w:type="paragraph" w:styleId="Heading3">
    <w:name w:val="heading 3"/>
    <w:basedOn w:val="Normal"/>
    <w:next w:val="Normal"/>
    <w:qFormat/>
    <w:rsid w:val="000601E3"/>
    <w:pPr>
      <w:keepNext/>
      <w:numPr>
        <w:ilvl w:val="2"/>
        <w:numId w:val="19"/>
      </w:numPr>
      <w:spacing w:before="240" w:after="60"/>
      <w:ind w:left="1440" w:hanging="72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6771"/>
    <w:pPr>
      <w:tabs>
        <w:tab w:val="center" w:pos="4153"/>
        <w:tab w:val="right" w:pos="8306"/>
      </w:tabs>
    </w:pPr>
  </w:style>
  <w:style w:type="paragraph" w:styleId="Footer">
    <w:name w:val="footer"/>
    <w:basedOn w:val="Normal"/>
    <w:rsid w:val="002F6771"/>
    <w:pPr>
      <w:tabs>
        <w:tab w:val="center" w:pos="4153"/>
        <w:tab w:val="right" w:pos="8306"/>
      </w:tabs>
    </w:pPr>
  </w:style>
  <w:style w:type="character" w:styleId="PageNumber">
    <w:name w:val="page number"/>
    <w:basedOn w:val="DefaultParagraphFont"/>
    <w:rsid w:val="002F6771"/>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3DF5"/>
    <w:pPr>
      <w:spacing w:before="120"/>
    </w:pPr>
    <w:rPr>
      <w:rFonts w:ascii="Arial" w:hAnsi="Arial"/>
      <w:sz w:val="24"/>
      <w:szCs w:val="24"/>
    </w:rPr>
  </w:style>
  <w:style w:type="paragraph" w:styleId="Heading1">
    <w:name w:val="heading 1"/>
    <w:basedOn w:val="Normal"/>
    <w:next w:val="Normal"/>
    <w:qFormat/>
    <w:rsid w:val="00FF3DF5"/>
    <w:pPr>
      <w:keepNext/>
      <w:numPr>
        <w:numId w:val="19"/>
      </w:numPr>
      <w:spacing w:before="240" w:after="60"/>
      <w:outlineLvl w:val="0"/>
    </w:pPr>
    <w:rPr>
      <w:rFonts w:cs="Arial"/>
      <w:b/>
      <w:bCs/>
      <w:kern w:val="32"/>
      <w:sz w:val="32"/>
      <w:szCs w:val="32"/>
    </w:rPr>
  </w:style>
  <w:style w:type="paragraph" w:styleId="Heading2">
    <w:name w:val="heading 2"/>
    <w:basedOn w:val="Normal"/>
    <w:next w:val="Normal"/>
    <w:qFormat/>
    <w:rsid w:val="00FF3DF5"/>
    <w:pPr>
      <w:keepNext/>
      <w:numPr>
        <w:ilvl w:val="1"/>
        <w:numId w:val="19"/>
      </w:numPr>
      <w:spacing w:before="240" w:after="60"/>
      <w:outlineLvl w:val="1"/>
    </w:pPr>
    <w:rPr>
      <w:rFonts w:cs="Arial"/>
      <w:b/>
      <w:bCs/>
      <w:i/>
      <w:iCs/>
      <w:sz w:val="28"/>
      <w:szCs w:val="28"/>
    </w:rPr>
  </w:style>
  <w:style w:type="paragraph" w:styleId="Heading3">
    <w:name w:val="heading 3"/>
    <w:basedOn w:val="Normal"/>
    <w:next w:val="Normal"/>
    <w:qFormat/>
    <w:rsid w:val="000601E3"/>
    <w:pPr>
      <w:keepNext/>
      <w:numPr>
        <w:ilvl w:val="2"/>
        <w:numId w:val="19"/>
      </w:numPr>
      <w:spacing w:before="240" w:after="60"/>
      <w:ind w:left="1440" w:hanging="72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6771"/>
    <w:pPr>
      <w:tabs>
        <w:tab w:val="center" w:pos="4153"/>
        <w:tab w:val="right" w:pos="8306"/>
      </w:tabs>
    </w:pPr>
  </w:style>
  <w:style w:type="paragraph" w:styleId="Footer">
    <w:name w:val="footer"/>
    <w:basedOn w:val="Normal"/>
    <w:rsid w:val="002F6771"/>
    <w:pPr>
      <w:tabs>
        <w:tab w:val="center" w:pos="4153"/>
        <w:tab w:val="right" w:pos="8306"/>
      </w:tabs>
    </w:pPr>
  </w:style>
  <w:style w:type="character" w:styleId="PageNumber">
    <w:name w:val="page number"/>
    <w:basedOn w:val="DefaultParagraphFont"/>
    <w:rsid w:val="002F677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21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Usability_Requirements_Document_Template_v1.0.dotx</Template>
  <TotalTime>1</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Usability Requirements Document</vt:lpstr>
    </vt:vector>
  </TitlesOfParts>
  <Company>University of Brighton</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Requirements Document</dc:title>
  <dc:creator>Richard N Griffiths</dc:creator>
  <cp:lastModifiedBy>rng</cp:lastModifiedBy>
  <cp:revision>2</cp:revision>
  <dcterms:created xsi:type="dcterms:W3CDTF">2012-09-28T15:03:00Z</dcterms:created>
  <dcterms:modified xsi:type="dcterms:W3CDTF">2012-09-28T15:03:00Z</dcterms:modified>
</cp:coreProperties>
</file>